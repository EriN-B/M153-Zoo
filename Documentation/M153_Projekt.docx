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55567062"/>
        <w:docPartObj>
          <w:docPartGallery w:val="Cover Pages"/>
          <w:docPartUnique/>
        </w:docPartObj>
      </w:sdtPr>
      <w:sdtEndPr>
        <w:rPr>
          <w:lang w:val="de-DE"/>
        </w:rPr>
      </w:sdtEndPr>
      <w:sdtContent>
        <w:p w14:paraId="77527B60" w14:textId="673E9259" w:rsidR="00763213" w:rsidRDefault="00763213"/>
        <w:p w14:paraId="757B3CC8" w14:textId="1700D955" w:rsidR="00763213" w:rsidRDefault="00763213">
          <w:pPr>
            <w:rPr>
              <w:lang w:val="de-D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3AAFF1" wp14:editId="697CAB4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DC6961" w14:textId="6F7C556C" w:rsidR="00763213" w:rsidRDefault="0022390D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3213" w:rsidRPr="0076321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Modul</w:t>
                                    </w:r>
                                    <w:r w:rsidR="0076321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763213" w:rsidRPr="00763213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153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9C39A6F" w14:textId="7797F1A1" w:rsidR="00763213" w:rsidRDefault="00763213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Dokumentation Projekt «zoo»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087940" w14:textId="5F467CFA" w:rsidR="00763213" w:rsidRDefault="00763213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Bachmann Erin &amp; Wicki MOritz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3AAF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" filled="f" stroked="f" strokeweight=".5pt">
                    <v:textbox style="mso-fit-shape-to-text:t" inset="0,0,0,0">
                      <w:txbxContent>
                        <w:p w14:paraId="53DC6961" w14:textId="6F7C556C" w:rsidR="00763213" w:rsidRDefault="0022390D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63213" w:rsidRPr="0076321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Modul</w:t>
                              </w:r>
                              <w:r w:rsidR="0076321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763213" w:rsidRPr="00763213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153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9C39A6F" w14:textId="7797F1A1" w:rsidR="00763213" w:rsidRDefault="00763213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Dokumentation Projekt «zoo»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087940" w14:textId="5F467CFA" w:rsidR="00763213" w:rsidRDefault="00763213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Bachmann Erin &amp; Wicki MOritz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C3D739" wp14:editId="6A249F6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9D345D1" w14:textId="229616A2" w:rsidR="00763213" w:rsidRDefault="0076321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C3D739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D++s0doAAAAEAQAADwAAAGRycy9kb3du&#10;cmV2LnhtbEyPwU7DMBBE70j8g7VI3KjTQCIa4lSAhLiUQwvqeRObOMJeB9tpwt9juMBlpNWMZt7W&#10;28UadlI+DI4ErFcZMEWdkwP1At5en65ugYWIJNE4UgK+VIBtc35WYyXdTHt1OsSepRIKFQrQMY4V&#10;56HTymJYuVFR8t6dtxjT6XsuPc6p3BqeZ1nJLQ6UFjSO6lGr7uMwWQE57ma93uUvx8+baSmN9Q/P&#10;1ApxebHc3wGLaol/YfjBT+jQJKbWTSQDMwLSI/FXk7e5LoG1KVMUBfCm5v/hm2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D++s0doAAAAEAQAADwAAAAAAAAAAAAAAAAD5BAAAZHJz&#10;L2Rvd25yZXYueG1sUEsFBgAAAAAEAAQA8wAAAAAG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9D345D1" w14:textId="229616A2" w:rsidR="00763213" w:rsidRDefault="0076321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de-DE"/>
            </w:rPr>
            <w:br w:type="page"/>
          </w:r>
        </w:p>
      </w:sdtContent>
    </w:sdt>
    <w:p w14:paraId="1A46FA18" w14:textId="2FF531AD" w:rsidR="00763213" w:rsidRDefault="00763213" w:rsidP="00763213">
      <w:pPr>
        <w:rPr>
          <w:lang w:val="de-DE"/>
        </w:rPr>
      </w:pPr>
    </w:p>
    <w:sdt>
      <w:sdtPr>
        <w:rPr>
          <w:rFonts w:ascii="Arial" w:eastAsia="Calibri" w:hAnsi="Arial" w:cs="Times New Roman"/>
          <w:color w:val="auto"/>
          <w:sz w:val="22"/>
          <w:szCs w:val="22"/>
          <w:lang w:val="de-DE" w:eastAsia="en-US"/>
        </w:rPr>
        <w:id w:val="239371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9EE8C2" w14:textId="46C4CE10" w:rsidR="00931BDB" w:rsidRDefault="00931BDB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D7D4D6A" w14:textId="60AEF8D6" w:rsidR="0083353A" w:rsidRDefault="0022390D">
          <w:pPr>
            <w:pStyle w:val="Verzeichnis1"/>
            <w:tabs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23387" w:history="1">
            <w:r w:rsidR="0083353A" w:rsidRPr="00DF13E9">
              <w:rPr>
                <w:rStyle w:val="Hyperlink"/>
                <w:noProof/>
              </w:rPr>
              <w:t>Projekt Beschreibung</w:t>
            </w:r>
            <w:r w:rsidR="0083353A">
              <w:rPr>
                <w:noProof/>
                <w:webHidden/>
              </w:rPr>
              <w:tab/>
            </w:r>
            <w:r w:rsidR="0083353A">
              <w:rPr>
                <w:noProof/>
                <w:webHidden/>
              </w:rPr>
              <w:fldChar w:fldCharType="begin"/>
            </w:r>
            <w:r w:rsidR="0083353A">
              <w:rPr>
                <w:noProof/>
                <w:webHidden/>
              </w:rPr>
              <w:instrText xml:space="preserve"> PAGEREF _Toc105523387 \h </w:instrText>
            </w:r>
            <w:r w:rsidR="0083353A">
              <w:rPr>
                <w:noProof/>
                <w:webHidden/>
              </w:rPr>
            </w:r>
            <w:r w:rsidR="0083353A">
              <w:rPr>
                <w:noProof/>
                <w:webHidden/>
              </w:rPr>
              <w:fldChar w:fldCharType="separate"/>
            </w:r>
            <w:r w:rsidR="0083353A">
              <w:rPr>
                <w:noProof/>
                <w:webHidden/>
              </w:rPr>
              <w:t>2</w:t>
            </w:r>
            <w:r w:rsidR="0083353A">
              <w:rPr>
                <w:noProof/>
                <w:webHidden/>
              </w:rPr>
              <w:fldChar w:fldCharType="end"/>
            </w:r>
          </w:hyperlink>
        </w:p>
        <w:p w14:paraId="2B0FB353" w14:textId="7E541328" w:rsidR="0083353A" w:rsidRDefault="0083353A">
          <w:pPr>
            <w:pStyle w:val="Verzeichnis1"/>
            <w:tabs>
              <w:tab w:val="right" w:leader="dot" w:pos="9627"/>
            </w:tabs>
            <w:rPr>
              <w:noProof/>
            </w:rPr>
          </w:pPr>
          <w:hyperlink w:anchor="_Toc105523388" w:history="1">
            <w:r w:rsidRPr="00DF13E9">
              <w:rPr>
                <w:rStyle w:val="Hyperlink"/>
                <w:noProof/>
              </w:rPr>
              <w:t>Thema 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F4C80" w14:textId="20FE2768" w:rsidR="0083353A" w:rsidRDefault="0083353A">
          <w:pPr>
            <w:pStyle w:val="Verzeichnis1"/>
            <w:tabs>
              <w:tab w:val="right" w:leader="dot" w:pos="9627"/>
            </w:tabs>
            <w:rPr>
              <w:noProof/>
            </w:rPr>
          </w:pPr>
          <w:hyperlink w:anchor="_Toc105523389" w:history="1">
            <w:r w:rsidRPr="00DF13E9">
              <w:rPr>
                <w:rStyle w:val="Hyperlink"/>
                <w:noProof/>
              </w:rPr>
              <w:t>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79B5" w14:textId="74C8CECD" w:rsidR="0083353A" w:rsidRDefault="0083353A">
          <w:pPr>
            <w:pStyle w:val="Verzeichnis1"/>
            <w:tabs>
              <w:tab w:val="right" w:leader="dot" w:pos="9627"/>
            </w:tabs>
            <w:rPr>
              <w:noProof/>
            </w:rPr>
          </w:pPr>
          <w:hyperlink w:anchor="_Toc105523390" w:history="1">
            <w:r w:rsidRPr="00DF13E9">
              <w:rPr>
                <w:rStyle w:val="Hyperlink"/>
                <w:noProof/>
              </w:rPr>
              <w:t>Relationales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D8DD" w14:textId="72C990FD" w:rsidR="0083353A" w:rsidRDefault="0083353A">
          <w:pPr>
            <w:pStyle w:val="Verzeichnis1"/>
            <w:tabs>
              <w:tab w:val="right" w:leader="dot" w:pos="9627"/>
            </w:tabs>
            <w:rPr>
              <w:noProof/>
            </w:rPr>
          </w:pPr>
          <w:hyperlink w:anchor="_Toc105523391" w:history="1">
            <w:r w:rsidRPr="00DF13E9">
              <w:rPr>
                <w:rStyle w:val="Hyperlink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7466" w14:textId="6C97307E" w:rsidR="0083353A" w:rsidRDefault="0083353A">
          <w:pPr>
            <w:pStyle w:val="Verzeichnis1"/>
            <w:tabs>
              <w:tab w:val="right" w:leader="dot" w:pos="9627"/>
            </w:tabs>
            <w:rPr>
              <w:noProof/>
            </w:rPr>
          </w:pPr>
          <w:hyperlink w:anchor="_Toc105523392" w:history="1">
            <w:r w:rsidRPr="00DF13E9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925EC" w14:textId="2EA60C88" w:rsidR="0083353A" w:rsidRDefault="0083353A">
          <w:pPr>
            <w:pStyle w:val="Verzeichnis1"/>
            <w:tabs>
              <w:tab w:val="right" w:leader="dot" w:pos="9627"/>
            </w:tabs>
            <w:rPr>
              <w:noProof/>
            </w:rPr>
          </w:pPr>
          <w:hyperlink w:anchor="_Toc105523393" w:history="1">
            <w:r w:rsidRPr="00DF13E9">
              <w:rPr>
                <w:rStyle w:val="Hyperlink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0C9C4" w14:textId="48710539" w:rsidR="0083353A" w:rsidRDefault="0083353A">
          <w:pPr>
            <w:pStyle w:val="Verzeichnis1"/>
            <w:tabs>
              <w:tab w:val="right" w:leader="dot" w:pos="9627"/>
            </w:tabs>
            <w:rPr>
              <w:noProof/>
            </w:rPr>
          </w:pPr>
          <w:hyperlink w:anchor="_Toc105523394" w:history="1">
            <w:r w:rsidRPr="00DF13E9">
              <w:rPr>
                <w:rStyle w:val="Hyperlink"/>
                <w:noProof/>
              </w:rPr>
              <w:t>Arbeitsrapport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_Toc105523394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17EA" w14:textId="3E0947EF" w:rsidR="00931BDB" w:rsidRDefault="0022390D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6C7F9435" w14:textId="43B092BA" w:rsidR="00931BDB" w:rsidRDefault="00931BDB" w:rsidP="00763213"/>
    <w:p w14:paraId="67F9B638" w14:textId="77777777" w:rsidR="00931BDB" w:rsidRDefault="00931BDB">
      <w:r>
        <w:br w:type="page"/>
      </w:r>
    </w:p>
    <w:p w14:paraId="7CAAE8C4" w14:textId="68EE6337" w:rsidR="00763213" w:rsidRDefault="00931BDB" w:rsidP="00931BDB">
      <w:pPr>
        <w:pStyle w:val="berschrift1"/>
      </w:pPr>
      <w:bookmarkStart w:id="0" w:name="_Toc105523387"/>
      <w:r>
        <w:lastRenderedPageBreak/>
        <w:t>Projekt Beschreibung</w:t>
      </w:r>
      <w:bookmarkEnd w:id="0"/>
    </w:p>
    <w:p w14:paraId="1C612381" w14:textId="559BBC44" w:rsidR="00931BDB" w:rsidRDefault="00931BDB" w:rsidP="00931BDB"/>
    <w:p w14:paraId="52926394" w14:textId="4249653D" w:rsidR="00931BDB" w:rsidRDefault="00931BDB" w:rsidP="00931BDB">
      <w:r>
        <w:t>In dieser Gruppenarbeit entwerfen und erstellen wir zu einem frei gewählten Thema eine Datenbank. In unserem Beispiel ist dies eine Zoo-Datenbank.</w:t>
      </w:r>
      <w:r>
        <w:br/>
      </w:r>
    </w:p>
    <w:p w14:paraId="14BDBE23" w14:textId="73AC141E" w:rsidR="00931BDB" w:rsidRDefault="00931BDB" w:rsidP="00931BDB">
      <w:r>
        <w:t xml:space="preserve">Die Datenbank wird unter T-SQL </w:t>
      </w:r>
      <w:r w:rsidR="001B446C">
        <w:t>mit dem Tool «SQL-Server Management Studio» erstellt.</w:t>
      </w:r>
    </w:p>
    <w:p w14:paraId="2B8CA67B" w14:textId="4DDB7F98" w:rsidR="001B446C" w:rsidRDefault="001B446C" w:rsidP="00931BDB"/>
    <w:p w14:paraId="78BACBEC" w14:textId="5A7AE793" w:rsidR="001B446C" w:rsidRDefault="001B446C" w:rsidP="00931BDB">
      <w:r>
        <w:t>Das Projekt umfasst dabei folgende Punkte:</w:t>
      </w:r>
    </w:p>
    <w:p w14:paraId="3812E664" w14:textId="77777777" w:rsidR="001B446C" w:rsidRDefault="001B446C" w:rsidP="00931BDB"/>
    <w:p w14:paraId="272BF43F" w14:textId="7E0E37C5" w:rsidR="001B446C" w:rsidRDefault="0067149B" w:rsidP="001B446C">
      <w:pPr>
        <w:pStyle w:val="Listenabsatz"/>
        <w:numPr>
          <w:ilvl w:val="0"/>
          <w:numId w:val="1"/>
        </w:numPr>
      </w:pPr>
      <w:r>
        <w:t>E</w:t>
      </w:r>
      <w:r w:rsidR="001B446C">
        <w:t>ine Dokumentation mit ER-Diagramm, Datenbankbeschreibung</w:t>
      </w:r>
    </w:p>
    <w:p w14:paraId="5C45E37C" w14:textId="0C8F662B" w:rsidR="001B446C" w:rsidRDefault="001B446C" w:rsidP="001B446C">
      <w:pPr>
        <w:pStyle w:val="Listenabsatz"/>
        <w:numPr>
          <w:ilvl w:val="0"/>
          <w:numId w:val="1"/>
        </w:numPr>
      </w:pPr>
      <w:r>
        <w:t>SQL-Code mit welchem die Datenbank inkl. Trigger und Stored Procedures/Functions erstellt werden kann</w:t>
      </w:r>
    </w:p>
    <w:p w14:paraId="0034FAA5" w14:textId="5F851CE9" w:rsidR="001B446C" w:rsidRDefault="001B446C" w:rsidP="001B446C">
      <w:pPr>
        <w:pStyle w:val="Listenabsatz"/>
        <w:numPr>
          <w:ilvl w:val="0"/>
          <w:numId w:val="1"/>
        </w:numPr>
      </w:pPr>
      <w:r>
        <w:t>SQL-Code mit dem die Daten in die Datenbank eingetragen werden</w:t>
      </w:r>
    </w:p>
    <w:p w14:paraId="0B804351" w14:textId="404422BB" w:rsidR="001B446C" w:rsidRDefault="001B446C" w:rsidP="001B446C">
      <w:pPr>
        <w:pStyle w:val="Listenabsatz"/>
        <w:numPr>
          <w:ilvl w:val="0"/>
          <w:numId w:val="1"/>
        </w:numPr>
      </w:pPr>
      <w:r>
        <w:t>SQL-Code für Abfragen und Tests inkl. einer kurzen Testbeschreibung.</w:t>
      </w:r>
    </w:p>
    <w:p w14:paraId="39DA20F9" w14:textId="027E6F77" w:rsidR="001B446C" w:rsidRDefault="001B446C" w:rsidP="001B446C">
      <w:pPr>
        <w:pStyle w:val="Listenabsatz"/>
        <w:numPr>
          <w:ilvl w:val="0"/>
          <w:numId w:val="1"/>
        </w:numPr>
      </w:pPr>
      <w:r>
        <w:t>einen einfachen Arbeitsrapport (mit Datum, Dauer, Beschreibung, Person pro ausgeführte Arbeit).</w:t>
      </w:r>
    </w:p>
    <w:p w14:paraId="4786D51D" w14:textId="46CD7475" w:rsidR="0067149B" w:rsidRDefault="0067149B" w:rsidP="0067149B"/>
    <w:p w14:paraId="52F99614" w14:textId="4BFF547B" w:rsidR="0067149B" w:rsidRDefault="0067149B" w:rsidP="0067149B"/>
    <w:p w14:paraId="1D58DD02" w14:textId="515BCA65" w:rsidR="0067149B" w:rsidRDefault="0067149B" w:rsidP="0067149B">
      <w:pPr>
        <w:pStyle w:val="berschrift1"/>
      </w:pPr>
      <w:bookmarkStart w:id="1" w:name="_Toc105523388"/>
      <w:r>
        <w:t>Thema Beschreibung</w:t>
      </w:r>
      <w:bookmarkEnd w:id="1"/>
    </w:p>
    <w:p w14:paraId="6950A207" w14:textId="4C02B707" w:rsidR="0067149B" w:rsidRDefault="0067149B" w:rsidP="0067149B"/>
    <w:p w14:paraId="1F34595E" w14:textId="7B25A389" w:rsidR="0067149B" w:rsidRDefault="0067149B" w:rsidP="0067149B">
      <w:r>
        <w:t>Als Thema für das Projekt haben wir uns für eine Zoo-Datenbank entschieden. Die Datenbank wird aus 5 Tabellen bestehen. Zu diesen gehört:</w:t>
      </w:r>
    </w:p>
    <w:p w14:paraId="6DFFCAE2" w14:textId="77777777" w:rsidR="0067149B" w:rsidRDefault="0067149B" w:rsidP="0067149B"/>
    <w:p w14:paraId="7C4317B0" w14:textId="7BD15C0B" w:rsidR="0067149B" w:rsidRDefault="0067149B" w:rsidP="0067149B">
      <w:pPr>
        <w:pStyle w:val="Listenabsatz"/>
        <w:numPr>
          <w:ilvl w:val="0"/>
          <w:numId w:val="2"/>
        </w:numPr>
      </w:pPr>
      <w:r>
        <w:t>Tier Tabelle</w:t>
      </w:r>
    </w:p>
    <w:p w14:paraId="29C50324" w14:textId="7491F36C" w:rsidR="0083353A" w:rsidRDefault="0083353A" w:rsidP="0067149B">
      <w:pPr>
        <w:pStyle w:val="Listenabsatz"/>
        <w:numPr>
          <w:ilvl w:val="0"/>
          <w:numId w:val="2"/>
        </w:numPr>
      </w:pPr>
      <w:r>
        <w:t>Tier-Gruppe Tabelle</w:t>
      </w:r>
    </w:p>
    <w:p w14:paraId="59988856" w14:textId="1FFFBD7F" w:rsidR="0067149B" w:rsidRDefault="0067149B" w:rsidP="0067149B">
      <w:pPr>
        <w:pStyle w:val="Listenabsatz"/>
        <w:numPr>
          <w:ilvl w:val="0"/>
          <w:numId w:val="2"/>
        </w:numPr>
      </w:pPr>
      <w:r>
        <w:t>Eigenschaften Tabelle</w:t>
      </w:r>
    </w:p>
    <w:p w14:paraId="31156DD4" w14:textId="34EE64A7" w:rsidR="0067149B" w:rsidRDefault="0067149B" w:rsidP="0067149B">
      <w:pPr>
        <w:pStyle w:val="Listenabsatz"/>
        <w:numPr>
          <w:ilvl w:val="0"/>
          <w:numId w:val="2"/>
        </w:numPr>
      </w:pPr>
      <w:r>
        <w:t>Gehege Tabelle</w:t>
      </w:r>
    </w:p>
    <w:p w14:paraId="6C613743" w14:textId="3E0D143A" w:rsidR="0067149B" w:rsidRDefault="0067149B" w:rsidP="0067149B">
      <w:pPr>
        <w:pStyle w:val="Listenabsatz"/>
        <w:numPr>
          <w:ilvl w:val="0"/>
          <w:numId w:val="2"/>
        </w:numPr>
      </w:pPr>
      <w:r>
        <w:t>Fütterung Tabelle</w:t>
      </w:r>
    </w:p>
    <w:p w14:paraId="16CDCE3D" w14:textId="22154916" w:rsidR="0067149B" w:rsidRDefault="0067149B" w:rsidP="0067149B">
      <w:pPr>
        <w:pStyle w:val="Listenabsatz"/>
        <w:numPr>
          <w:ilvl w:val="0"/>
          <w:numId w:val="2"/>
        </w:numPr>
      </w:pPr>
      <w:r>
        <w:t>Futter Tabelle</w:t>
      </w:r>
    </w:p>
    <w:p w14:paraId="25A1981A" w14:textId="1DEBDD29" w:rsidR="0067149B" w:rsidRDefault="0067149B" w:rsidP="0067149B"/>
    <w:p w14:paraId="79BBA848" w14:textId="5DFB3512" w:rsidR="00CB4F8C" w:rsidRDefault="0067149B" w:rsidP="00CB4F8C">
      <w:r>
        <w:t>Dazu aber später mehr</w:t>
      </w:r>
      <w:r w:rsidR="0083353A">
        <w:t>.</w:t>
      </w:r>
    </w:p>
    <w:p w14:paraId="092FDBD8" w14:textId="77777777" w:rsidR="0083353A" w:rsidRDefault="0083353A" w:rsidP="00CB4F8C"/>
    <w:p w14:paraId="71F766B8" w14:textId="77777777" w:rsidR="00CB4F8C" w:rsidRDefault="00CB4F8C" w:rsidP="00CB4F8C"/>
    <w:p w14:paraId="370EDF01" w14:textId="77777777" w:rsidR="00CB4F8C" w:rsidRDefault="00CB4F8C" w:rsidP="00CB4F8C"/>
    <w:p w14:paraId="73BBCC72" w14:textId="77777777" w:rsidR="00CB4F8C" w:rsidRDefault="00CB4F8C" w:rsidP="00CB4F8C"/>
    <w:p w14:paraId="31B45456" w14:textId="33DB4B0F" w:rsidR="00CB4F8C" w:rsidRDefault="00CB4F8C" w:rsidP="00DD0F01">
      <w:pPr>
        <w:pStyle w:val="berschrift1"/>
      </w:pPr>
      <w:bookmarkStart w:id="2" w:name="_Toc105523389"/>
      <w:r>
        <w:lastRenderedPageBreak/>
        <w:t>ER-Diagramm</w:t>
      </w:r>
      <w:bookmarkEnd w:id="2"/>
    </w:p>
    <w:p w14:paraId="65E5B36C" w14:textId="162DAD45" w:rsidR="00CB4F8C" w:rsidRDefault="00CB4F8C" w:rsidP="00CB4F8C">
      <w:pPr>
        <w:pStyle w:val="berschrift1"/>
      </w:pPr>
      <w:bookmarkStart w:id="3" w:name="_Toc105523390"/>
      <w:r>
        <w:t>Relationales Modell</w:t>
      </w:r>
      <w:bookmarkEnd w:id="3"/>
    </w:p>
    <w:p w14:paraId="6D20F922" w14:textId="08B55014" w:rsidR="00CB4F8C" w:rsidRDefault="00CB4F8C" w:rsidP="00CB4F8C">
      <w:pPr>
        <w:pStyle w:val="berschrift1"/>
      </w:pPr>
      <w:bookmarkStart w:id="4" w:name="_Toc105523391"/>
      <w:r>
        <w:t>Queries</w:t>
      </w:r>
      <w:bookmarkEnd w:id="4"/>
    </w:p>
    <w:p w14:paraId="5B49DA8A" w14:textId="713412DF" w:rsidR="00CB4F8C" w:rsidRDefault="00CB4F8C" w:rsidP="00CB4F8C">
      <w:pPr>
        <w:pStyle w:val="berschrift1"/>
      </w:pPr>
      <w:bookmarkStart w:id="5" w:name="_Toc105523392"/>
      <w:r>
        <w:t>Procedures</w:t>
      </w:r>
      <w:bookmarkEnd w:id="5"/>
    </w:p>
    <w:p w14:paraId="1E82AD05" w14:textId="77777777" w:rsidR="00DD0F01" w:rsidRDefault="00CB4F8C" w:rsidP="00DD0F01">
      <w:pPr>
        <w:pStyle w:val="berschrift1"/>
      </w:pPr>
      <w:bookmarkStart w:id="6" w:name="_Toc105523393"/>
      <w:r>
        <w:t>Triggers</w:t>
      </w:r>
      <w:bookmarkEnd w:id="6"/>
    </w:p>
    <w:p w14:paraId="70CF9A5D" w14:textId="77777777" w:rsidR="00DD0F01" w:rsidRDefault="00DD0F01" w:rsidP="00DD0F01">
      <w:pPr>
        <w:pStyle w:val="berschrift1"/>
      </w:pPr>
    </w:p>
    <w:p w14:paraId="2CC66B18" w14:textId="77777777" w:rsidR="00DD0F01" w:rsidRDefault="00DD0F01" w:rsidP="00DD0F01">
      <w:pPr>
        <w:pStyle w:val="berschrift1"/>
      </w:pPr>
    </w:p>
    <w:p w14:paraId="5B2F885A" w14:textId="77777777" w:rsidR="00DD0F01" w:rsidRDefault="00DD0F01" w:rsidP="00DD0F01">
      <w:pPr>
        <w:pStyle w:val="berschrift1"/>
      </w:pPr>
    </w:p>
    <w:p w14:paraId="06BCE217" w14:textId="77777777" w:rsidR="00DD0F01" w:rsidRDefault="00DD0F01" w:rsidP="00DD0F01">
      <w:pPr>
        <w:pStyle w:val="berschrift1"/>
      </w:pPr>
    </w:p>
    <w:p w14:paraId="2E681A4E" w14:textId="77777777" w:rsidR="00DD0F01" w:rsidRDefault="00DD0F01" w:rsidP="00DD0F01">
      <w:pPr>
        <w:pStyle w:val="berschrift1"/>
      </w:pPr>
    </w:p>
    <w:p w14:paraId="473A4999" w14:textId="77777777" w:rsidR="00DD0F01" w:rsidRDefault="00DD0F01" w:rsidP="00DD0F01">
      <w:pPr>
        <w:pStyle w:val="berschrift1"/>
      </w:pPr>
    </w:p>
    <w:p w14:paraId="7F7DD5D1" w14:textId="77777777" w:rsidR="00DD0F01" w:rsidRDefault="00DD0F01" w:rsidP="00DD0F01">
      <w:pPr>
        <w:pStyle w:val="berschrift1"/>
      </w:pPr>
    </w:p>
    <w:p w14:paraId="77B59E21" w14:textId="77777777" w:rsidR="00DD0F01" w:rsidRDefault="00DD0F01" w:rsidP="00DD0F01">
      <w:pPr>
        <w:pStyle w:val="berschrift1"/>
      </w:pPr>
    </w:p>
    <w:p w14:paraId="1164EEB9" w14:textId="77777777" w:rsidR="00DD0F01" w:rsidRDefault="00DD0F01" w:rsidP="00DD0F01">
      <w:pPr>
        <w:pStyle w:val="berschrift1"/>
      </w:pPr>
    </w:p>
    <w:p w14:paraId="3931A9F6" w14:textId="77777777" w:rsidR="00DD0F01" w:rsidRDefault="00DD0F01" w:rsidP="00DD0F01">
      <w:pPr>
        <w:pStyle w:val="berschrift1"/>
      </w:pPr>
    </w:p>
    <w:p w14:paraId="022B7BCE" w14:textId="77777777" w:rsidR="00DD0F01" w:rsidRDefault="00DD0F01" w:rsidP="00DD0F01">
      <w:pPr>
        <w:pStyle w:val="berschrift1"/>
      </w:pPr>
    </w:p>
    <w:p w14:paraId="060F7A48" w14:textId="77777777" w:rsidR="00DD0F01" w:rsidRDefault="00DD0F01" w:rsidP="00DD0F01">
      <w:pPr>
        <w:pStyle w:val="berschrift1"/>
      </w:pPr>
    </w:p>
    <w:p w14:paraId="24F2C5D6" w14:textId="77777777" w:rsidR="00DD0F01" w:rsidRDefault="00DD0F01" w:rsidP="00DD0F01">
      <w:pPr>
        <w:pStyle w:val="berschrift1"/>
      </w:pPr>
    </w:p>
    <w:p w14:paraId="5A25A2AF" w14:textId="77777777" w:rsidR="00DD0F01" w:rsidRDefault="00DD0F01" w:rsidP="00DD0F01">
      <w:pPr>
        <w:pStyle w:val="berschrift1"/>
      </w:pPr>
    </w:p>
    <w:p w14:paraId="11C88C04" w14:textId="109C6043" w:rsidR="00DD0F01" w:rsidRDefault="00DD0F01" w:rsidP="00DD0F01">
      <w:pPr>
        <w:pStyle w:val="berschrift1"/>
      </w:pPr>
      <w:bookmarkStart w:id="7" w:name="_Toc105523394"/>
      <w:r>
        <w:lastRenderedPageBreak/>
        <w:t>Arbeitsrapport</w:t>
      </w:r>
      <w:bookmarkEnd w:id="7"/>
    </w:p>
    <w:p w14:paraId="1A612533" w14:textId="70DF0430" w:rsidR="00DD0F01" w:rsidRDefault="00DD0F01" w:rsidP="00DD0F01"/>
    <w:p w14:paraId="36B0A5DE" w14:textId="791D1E66" w:rsidR="00DD0F01" w:rsidRDefault="00DD0F01" w:rsidP="00DD0F01">
      <w:r>
        <w:t xml:space="preserve">Wir haben uns dazu entscheiden für unseren Arbeitsrapport Github zu benutzen. Durch Github können wir direkt miteinander Arbeiten und Zeitgleich haben wir einen Automatischen Arbeitsrapport. </w:t>
      </w:r>
    </w:p>
    <w:p w14:paraId="6D24310E" w14:textId="207AC59F" w:rsidR="00DD0F01" w:rsidRDefault="00DD0F01" w:rsidP="00DD0F01"/>
    <w:p w14:paraId="20FC2F05" w14:textId="45C2005F" w:rsidR="00DD0F01" w:rsidRDefault="00DD0F01" w:rsidP="00DD0F01">
      <w:r>
        <w:t>Die Commit-Messages dienen dabei als Indikator was von wem gemacht wurde. Sie werden in diesem Projekt nach folgendem Schema erstellt:</w:t>
      </w:r>
    </w:p>
    <w:p w14:paraId="23C24B25" w14:textId="6FC99598" w:rsidR="00DD0F01" w:rsidRDefault="00DD0F01" w:rsidP="00DD0F01"/>
    <w:p w14:paraId="73D0F7C2" w14:textId="65F8D44A" w:rsidR="00DD0F01" w:rsidRDefault="00DD0F01" w:rsidP="00DD0F01">
      <w:r>
        <w:t>[Name] Commit Message</w:t>
      </w:r>
    </w:p>
    <w:p w14:paraId="15F4F76C" w14:textId="71C4AA38" w:rsidR="00DD0F01" w:rsidRDefault="00DD0F01" w:rsidP="00DD0F01"/>
    <w:p w14:paraId="20C32B32" w14:textId="631CBF3E" w:rsidR="00DD0F01" w:rsidRDefault="00DD0F01" w:rsidP="00DD0F01">
      <w:r>
        <w:t>Dadurch haben wir ein Einheitliches Schema und es ist einfach zu erkennen was von wem zu welchem Zeitpunkt gemacht wurde.</w:t>
      </w:r>
    </w:p>
    <w:p w14:paraId="3EB6F10B" w14:textId="674CCEE1" w:rsidR="00DD0F01" w:rsidRDefault="00DD0F01" w:rsidP="00DD0F01"/>
    <w:p w14:paraId="08A969FB" w14:textId="77777777" w:rsidR="00577052" w:rsidRDefault="00577052" w:rsidP="00DD0F01"/>
    <w:p w14:paraId="378AA177" w14:textId="6133E30D" w:rsidR="00DD0F01" w:rsidRPr="00DD0F01" w:rsidRDefault="00DD0F01" w:rsidP="00DD0F01">
      <w:pPr>
        <w:rPr>
          <w:b/>
          <w:bCs/>
        </w:rPr>
      </w:pPr>
      <w:r w:rsidRPr="00DD0F01">
        <w:rPr>
          <w:b/>
          <w:bCs/>
        </w:rPr>
        <w:t>Die Commits aus Github werden in der folgenden Tabelle laufen ergänzt.</w:t>
      </w:r>
    </w:p>
    <w:p w14:paraId="027C417E" w14:textId="1E9A48BC" w:rsidR="00DD0F01" w:rsidRDefault="00DD0F01" w:rsidP="00DD0F0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4"/>
        <w:gridCol w:w="2177"/>
        <w:gridCol w:w="2309"/>
        <w:gridCol w:w="1400"/>
        <w:gridCol w:w="1857"/>
      </w:tblGrid>
      <w:tr w:rsidR="00D831F0" w14:paraId="66FFF868" w14:textId="2EDC1A7C" w:rsidTr="00D831F0">
        <w:tc>
          <w:tcPr>
            <w:tcW w:w="1884" w:type="dxa"/>
            <w:shd w:val="clear" w:color="auto" w:fill="8DB3E2" w:themeFill="text2" w:themeFillTint="66"/>
          </w:tcPr>
          <w:p w14:paraId="0876C8E0" w14:textId="3A35FBDA" w:rsidR="00D831F0" w:rsidRDefault="00D831F0" w:rsidP="00DD0F01">
            <w:r>
              <w:t>Ersteller</w:t>
            </w:r>
          </w:p>
        </w:tc>
        <w:tc>
          <w:tcPr>
            <w:tcW w:w="2177" w:type="dxa"/>
            <w:shd w:val="clear" w:color="auto" w:fill="8DB3E2" w:themeFill="text2" w:themeFillTint="66"/>
          </w:tcPr>
          <w:p w14:paraId="5004E043" w14:textId="0031CBD5" w:rsidR="00D831F0" w:rsidRDefault="00D831F0" w:rsidP="00DD0F01">
            <w:r>
              <w:t>Commit Message</w:t>
            </w:r>
          </w:p>
        </w:tc>
        <w:tc>
          <w:tcPr>
            <w:tcW w:w="2309" w:type="dxa"/>
            <w:shd w:val="clear" w:color="auto" w:fill="8DB3E2" w:themeFill="text2" w:themeFillTint="66"/>
          </w:tcPr>
          <w:p w14:paraId="661C4E98" w14:textId="6EEDAD6F" w:rsidR="00D831F0" w:rsidRDefault="00D831F0" w:rsidP="00DD0F01">
            <w:r>
              <w:t>Datum</w:t>
            </w:r>
          </w:p>
        </w:tc>
        <w:tc>
          <w:tcPr>
            <w:tcW w:w="1400" w:type="dxa"/>
            <w:shd w:val="clear" w:color="auto" w:fill="8DB3E2" w:themeFill="text2" w:themeFillTint="66"/>
          </w:tcPr>
          <w:p w14:paraId="6ADBE4A3" w14:textId="271D4D83" w:rsidR="00D831F0" w:rsidRDefault="00D831F0" w:rsidP="00DD0F01">
            <w:r>
              <w:t>Dauer</w:t>
            </w:r>
          </w:p>
        </w:tc>
        <w:tc>
          <w:tcPr>
            <w:tcW w:w="1857" w:type="dxa"/>
            <w:shd w:val="clear" w:color="auto" w:fill="8DB3E2" w:themeFill="text2" w:themeFillTint="66"/>
          </w:tcPr>
          <w:p w14:paraId="4CF0D6D8" w14:textId="689D0529" w:rsidR="00D831F0" w:rsidRDefault="00D831F0" w:rsidP="00DD0F01">
            <w:r>
              <w:t>Link</w:t>
            </w:r>
          </w:p>
        </w:tc>
      </w:tr>
      <w:tr w:rsidR="00D831F0" w14:paraId="7C632F95" w14:textId="4E6F0777" w:rsidTr="00D831F0">
        <w:tc>
          <w:tcPr>
            <w:tcW w:w="1884" w:type="dxa"/>
          </w:tcPr>
          <w:p w14:paraId="04E989CC" w14:textId="1A6AACA1" w:rsidR="00D831F0" w:rsidRDefault="00D831F0" w:rsidP="00DD0F01">
            <w:r>
              <w:t>Erin</w:t>
            </w:r>
          </w:p>
        </w:tc>
        <w:tc>
          <w:tcPr>
            <w:tcW w:w="2177" w:type="dxa"/>
          </w:tcPr>
          <w:p w14:paraId="0E580CB0" w14:textId="62B20040" w:rsidR="00D831F0" w:rsidRDefault="00D831F0" w:rsidP="00DD0F01">
            <w:r w:rsidRPr="00DD0F01">
              <w:t>Initial commit</w:t>
            </w:r>
          </w:p>
        </w:tc>
        <w:tc>
          <w:tcPr>
            <w:tcW w:w="2309" w:type="dxa"/>
          </w:tcPr>
          <w:p w14:paraId="62EB6A8B" w14:textId="6D26ECF0" w:rsidR="00D831F0" w:rsidRDefault="00D831F0" w:rsidP="00DD0F01">
            <w:r>
              <w:t>25.05.2022</w:t>
            </w:r>
          </w:p>
        </w:tc>
        <w:tc>
          <w:tcPr>
            <w:tcW w:w="1400" w:type="dxa"/>
          </w:tcPr>
          <w:p w14:paraId="5CC9DB0D" w14:textId="49E6404D" w:rsidR="00D831F0" w:rsidRDefault="00D831F0" w:rsidP="00DD0F01">
            <w:r>
              <w:t>1min</w:t>
            </w:r>
          </w:p>
        </w:tc>
        <w:tc>
          <w:tcPr>
            <w:tcW w:w="1857" w:type="dxa"/>
          </w:tcPr>
          <w:p w14:paraId="147E48C2" w14:textId="10DF2CE4" w:rsidR="00D831F0" w:rsidRDefault="00D831F0" w:rsidP="00DD0F01">
            <w:hyperlink r:id="rId12" w:history="1">
              <w:r w:rsidRPr="00577052">
                <w:rPr>
                  <w:rStyle w:val="Hyperlink"/>
                </w:rPr>
                <w:t>Github.com</w:t>
              </w:r>
            </w:hyperlink>
          </w:p>
        </w:tc>
      </w:tr>
      <w:tr w:rsidR="00D831F0" w14:paraId="1938F539" w14:textId="4BB9FCDD" w:rsidTr="00D831F0">
        <w:tc>
          <w:tcPr>
            <w:tcW w:w="1884" w:type="dxa"/>
          </w:tcPr>
          <w:p w14:paraId="04256636" w14:textId="6D76C812" w:rsidR="00D831F0" w:rsidRDefault="00D831F0" w:rsidP="00DD0F01">
            <w:r>
              <w:t>Erin</w:t>
            </w:r>
          </w:p>
        </w:tc>
        <w:tc>
          <w:tcPr>
            <w:tcW w:w="2177" w:type="dxa"/>
          </w:tcPr>
          <w:p w14:paraId="29CEDB7E" w14:textId="5FB29DF1" w:rsidR="00D831F0" w:rsidRDefault="00D831F0" w:rsidP="00DD0F01">
            <w:r>
              <w:t>Create Document Structure</w:t>
            </w:r>
          </w:p>
        </w:tc>
        <w:tc>
          <w:tcPr>
            <w:tcW w:w="2309" w:type="dxa"/>
          </w:tcPr>
          <w:p w14:paraId="7FC73B40" w14:textId="3D80E190" w:rsidR="00D831F0" w:rsidRDefault="00D831F0" w:rsidP="00DD0F01">
            <w:r>
              <w:t>25.05.2022</w:t>
            </w:r>
          </w:p>
        </w:tc>
        <w:tc>
          <w:tcPr>
            <w:tcW w:w="1400" w:type="dxa"/>
          </w:tcPr>
          <w:p w14:paraId="6B6EAD05" w14:textId="7E14DE92" w:rsidR="00D831F0" w:rsidRDefault="00D831F0" w:rsidP="00DD0F01">
            <w:r>
              <w:t>10min</w:t>
            </w:r>
          </w:p>
        </w:tc>
        <w:tc>
          <w:tcPr>
            <w:tcW w:w="1857" w:type="dxa"/>
          </w:tcPr>
          <w:p w14:paraId="39268194" w14:textId="46E572B7" w:rsidR="00D831F0" w:rsidRDefault="00D831F0" w:rsidP="00DD0F01">
            <w:hyperlink r:id="rId13" w:history="1">
              <w:r w:rsidRPr="00577052">
                <w:rPr>
                  <w:rStyle w:val="Hyperlink"/>
                </w:rPr>
                <w:t>Github.com</w:t>
              </w:r>
            </w:hyperlink>
          </w:p>
        </w:tc>
      </w:tr>
      <w:tr w:rsidR="00D831F0" w14:paraId="20C610BD" w14:textId="1545D5B2" w:rsidTr="00D831F0">
        <w:tc>
          <w:tcPr>
            <w:tcW w:w="1884" w:type="dxa"/>
          </w:tcPr>
          <w:p w14:paraId="39243FA2" w14:textId="701C3FBB" w:rsidR="00D831F0" w:rsidRDefault="00D831F0" w:rsidP="00DD0F01">
            <w:r>
              <w:t>Erin</w:t>
            </w:r>
          </w:p>
        </w:tc>
        <w:tc>
          <w:tcPr>
            <w:tcW w:w="2177" w:type="dxa"/>
          </w:tcPr>
          <w:p w14:paraId="3EA9FEF8" w14:textId="622BDC07" w:rsidR="00D831F0" w:rsidRDefault="00D831F0" w:rsidP="00DD0F01">
            <w:r>
              <w:t>Update Documentation</w:t>
            </w:r>
          </w:p>
        </w:tc>
        <w:tc>
          <w:tcPr>
            <w:tcW w:w="2309" w:type="dxa"/>
          </w:tcPr>
          <w:p w14:paraId="1AA7571F" w14:textId="145A2E14" w:rsidR="00D831F0" w:rsidRDefault="00D831F0" w:rsidP="00DD0F01">
            <w:r>
              <w:t>25.05.2022</w:t>
            </w:r>
          </w:p>
        </w:tc>
        <w:tc>
          <w:tcPr>
            <w:tcW w:w="1400" w:type="dxa"/>
          </w:tcPr>
          <w:p w14:paraId="1AFD5438" w14:textId="24EB5A2E" w:rsidR="00D831F0" w:rsidRDefault="00250577" w:rsidP="00DD0F01">
            <w:r>
              <w:t>2</w:t>
            </w:r>
            <w:r w:rsidR="00D831F0">
              <w:t>0min</w:t>
            </w:r>
          </w:p>
        </w:tc>
        <w:tc>
          <w:tcPr>
            <w:tcW w:w="1857" w:type="dxa"/>
          </w:tcPr>
          <w:p w14:paraId="3323D9B8" w14:textId="0FF09128" w:rsidR="00D831F0" w:rsidRDefault="00D831F0" w:rsidP="00DD0F01">
            <w:hyperlink r:id="rId14" w:history="1">
              <w:r w:rsidRPr="00577052">
                <w:rPr>
                  <w:rStyle w:val="Hyperlink"/>
                </w:rPr>
                <w:t>Github.com</w:t>
              </w:r>
            </w:hyperlink>
          </w:p>
        </w:tc>
      </w:tr>
      <w:tr w:rsidR="00D831F0" w14:paraId="1A46EAE1" w14:textId="01642956" w:rsidTr="00D831F0">
        <w:tc>
          <w:tcPr>
            <w:tcW w:w="1884" w:type="dxa"/>
          </w:tcPr>
          <w:p w14:paraId="697CD948" w14:textId="4320B53C" w:rsidR="00D831F0" w:rsidRDefault="00D831F0" w:rsidP="00DD0F01">
            <w:r>
              <w:t>Erin</w:t>
            </w:r>
          </w:p>
        </w:tc>
        <w:tc>
          <w:tcPr>
            <w:tcW w:w="2177" w:type="dxa"/>
          </w:tcPr>
          <w:p w14:paraId="75A888F4" w14:textId="7C466FE8" w:rsidR="00D831F0" w:rsidRDefault="00D831F0" w:rsidP="00DD0F01">
            <w:r>
              <w:t>Update Documentation</w:t>
            </w:r>
          </w:p>
        </w:tc>
        <w:tc>
          <w:tcPr>
            <w:tcW w:w="2309" w:type="dxa"/>
          </w:tcPr>
          <w:p w14:paraId="5D9AE4C3" w14:textId="62A663CB" w:rsidR="00D831F0" w:rsidRDefault="00D831F0" w:rsidP="00DD0F01">
            <w:r>
              <w:t>25.05.2022</w:t>
            </w:r>
          </w:p>
        </w:tc>
        <w:tc>
          <w:tcPr>
            <w:tcW w:w="1400" w:type="dxa"/>
          </w:tcPr>
          <w:p w14:paraId="7ACB0F2F" w14:textId="7ED0B609" w:rsidR="00D831F0" w:rsidRDefault="00D831F0" w:rsidP="00DD0F01">
            <w:r>
              <w:t>20min</w:t>
            </w:r>
          </w:p>
        </w:tc>
        <w:tc>
          <w:tcPr>
            <w:tcW w:w="1857" w:type="dxa"/>
          </w:tcPr>
          <w:p w14:paraId="7A927246" w14:textId="0394B406" w:rsidR="00D831F0" w:rsidRDefault="00D831F0" w:rsidP="00DD0F01">
            <w:hyperlink r:id="rId15" w:history="1">
              <w:r w:rsidRPr="00577052">
                <w:rPr>
                  <w:rStyle w:val="Hyperlink"/>
                </w:rPr>
                <w:t>Github.com</w:t>
              </w:r>
            </w:hyperlink>
          </w:p>
        </w:tc>
      </w:tr>
      <w:tr w:rsidR="00D831F0" w14:paraId="0AF5C16B" w14:textId="5F36E3CF" w:rsidTr="00D831F0">
        <w:tc>
          <w:tcPr>
            <w:tcW w:w="1884" w:type="dxa"/>
          </w:tcPr>
          <w:p w14:paraId="2DAD6BA4" w14:textId="47CE4219" w:rsidR="00D831F0" w:rsidRDefault="00D831F0" w:rsidP="00DD0F01">
            <w:r>
              <w:t>Erin</w:t>
            </w:r>
          </w:p>
        </w:tc>
        <w:tc>
          <w:tcPr>
            <w:tcW w:w="2177" w:type="dxa"/>
          </w:tcPr>
          <w:p w14:paraId="71074B5E" w14:textId="30933E8E" w:rsidR="00D831F0" w:rsidRDefault="00D831F0" w:rsidP="00DD0F01">
            <w:r>
              <w:t>Update Create Script</w:t>
            </w:r>
          </w:p>
        </w:tc>
        <w:tc>
          <w:tcPr>
            <w:tcW w:w="2309" w:type="dxa"/>
          </w:tcPr>
          <w:p w14:paraId="3FE3385B" w14:textId="5888C5E5" w:rsidR="00D831F0" w:rsidRDefault="00D831F0" w:rsidP="00DD0F01">
            <w:r>
              <w:t>01.06.2022</w:t>
            </w:r>
          </w:p>
        </w:tc>
        <w:tc>
          <w:tcPr>
            <w:tcW w:w="1400" w:type="dxa"/>
          </w:tcPr>
          <w:p w14:paraId="712F8831" w14:textId="02D0CE65" w:rsidR="00D831F0" w:rsidRDefault="00D831F0" w:rsidP="00DD0F01">
            <w:r>
              <w:t>1h</w:t>
            </w:r>
          </w:p>
        </w:tc>
        <w:tc>
          <w:tcPr>
            <w:tcW w:w="1857" w:type="dxa"/>
          </w:tcPr>
          <w:p w14:paraId="57CE75A8" w14:textId="5B128971" w:rsidR="00D831F0" w:rsidRDefault="00D831F0" w:rsidP="00DD0F01">
            <w:hyperlink r:id="rId16" w:history="1">
              <w:r w:rsidRPr="00577052">
                <w:rPr>
                  <w:rStyle w:val="Hyperlink"/>
                </w:rPr>
                <w:t>Github.com</w:t>
              </w:r>
            </w:hyperlink>
          </w:p>
        </w:tc>
      </w:tr>
      <w:tr w:rsidR="00D831F0" w14:paraId="6014EC88" w14:textId="268498BB" w:rsidTr="00D831F0">
        <w:tc>
          <w:tcPr>
            <w:tcW w:w="1884" w:type="dxa"/>
          </w:tcPr>
          <w:p w14:paraId="1109EEDB" w14:textId="582ABBC6" w:rsidR="00D831F0" w:rsidRDefault="00D831F0" w:rsidP="00DD0F01">
            <w:r>
              <w:t>Erin</w:t>
            </w:r>
          </w:p>
        </w:tc>
        <w:tc>
          <w:tcPr>
            <w:tcW w:w="2177" w:type="dxa"/>
          </w:tcPr>
          <w:p w14:paraId="451CF7E3" w14:textId="75A51820" w:rsidR="00D831F0" w:rsidRDefault="00D831F0" w:rsidP="00DD0F01">
            <w:r>
              <w:t>Update Create,Insert and Query</w:t>
            </w:r>
          </w:p>
        </w:tc>
        <w:tc>
          <w:tcPr>
            <w:tcW w:w="2309" w:type="dxa"/>
          </w:tcPr>
          <w:p w14:paraId="035E9F61" w14:textId="2852DD6E" w:rsidR="00D831F0" w:rsidRDefault="00D831F0" w:rsidP="00DD0F01">
            <w:r>
              <w:t xml:space="preserve">06.06.2022 </w:t>
            </w:r>
            <w:r>
              <w:br/>
              <w:t>(Auf Github das falsche Datum, da umgebungsvariable verändert)</w:t>
            </w:r>
          </w:p>
        </w:tc>
        <w:tc>
          <w:tcPr>
            <w:tcW w:w="1400" w:type="dxa"/>
          </w:tcPr>
          <w:p w14:paraId="6420D959" w14:textId="563E46FC" w:rsidR="00D831F0" w:rsidRDefault="000C49C5" w:rsidP="00DD0F01">
            <w:r>
              <w:t>1</w:t>
            </w:r>
            <w:r w:rsidR="00D831F0">
              <w:t>h</w:t>
            </w:r>
          </w:p>
        </w:tc>
        <w:tc>
          <w:tcPr>
            <w:tcW w:w="1857" w:type="dxa"/>
          </w:tcPr>
          <w:p w14:paraId="47E40A96" w14:textId="4788BF54" w:rsidR="00D831F0" w:rsidRDefault="00D831F0" w:rsidP="00DD0F01">
            <w:hyperlink r:id="rId17" w:history="1">
              <w:r w:rsidRPr="00577052">
                <w:rPr>
                  <w:rStyle w:val="Hyperlink"/>
                </w:rPr>
                <w:t>Github.com</w:t>
              </w:r>
            </w:hyperlink>
          </w:p>
        </w:tc>
      </w:tr>
      <w:tr w:rsidR="00D831F0" w14:paraId="5DE455A3" w14:textId="1276EF5E" w:rsidTr="00D831F0">
        <w:tc>
          <w:tcPr>
            <w:tcW w:w="1884" w:type="dxa"/>
          </w:tcPr>
          <w:p w14:paraId="1DC30243" w14:textId="4EE08B24" w:rsidR="00D831F0" w:rsidRDefault="00D831F0" w:rsidP="00DD0F01">
            <w:r>
              <w:t>Moritz</w:t>
            </w:r>
          </w:p>
        </w:tc>
        <w:tc>
          <w:tcPr>
            <w:tcW w:w="2177" w:type="dxa"/>
          </w:tcPr>
          <w:p w14:paraId="5D3A8A8C" w14:textId="7714C4BB" w:rsidR="00D831F0" w:rsidRDefault="007714C7" w:rsidP="00DD0F01">
            <w:r w:rsidRPr="007714C7">
              <w:t>Add Size to Animal</w:t>
            </w:r>
          </w:p>
        </w:tc>
        <w:tc>
          <w:tcPr>
            <w:tcW w:w="2309" w:type="dxa"/>
          </w:tcPr>
          <w:p w14:paraId="29E1FE45" w14:textId="20776E49" w:rsidR="00D831F0" w:rsidRDefault="007714C7" w:rsidP="00DD0F01">
            <w:r>
              <w:t>07.07.2022</w:t>
            </w:r>
          </w:p>
        </w:tc>
        <w:tc>
          <w:tcPr>
            <w:tcW w:w="1400" w:type="dxa"/>
          </w:tcPr>
          <w:p w14:paraId="1D8AC594" w14:textId="60C45C73" w:rsidR="00D831F0" w:rsidRDefault="007714C7" w:rsidP="00DD0F01">
            <w:r>
              <w:t>15min</w:t>
            </w:r>
          </w:p>
        </w:tc>
        <w:tc>
          <w:tcPr>
            <w:tcW w:w="1857" w:type="dxa"/>
          </w:tcPr>
          <w:p w14:paraId="77C99893" w14:textId="3354493F" w:rsidR="00D831F0" w:rsidRDefault="00597032" w:rsidP="00597032">
            <w:hyperlink r:id="rId18" w:history="1">
              <w:r w:rsidRPr="00597032">
                <w:rPr>
                  <w:rStyle w:val="Hyperlink"/>
                </w:rPr>
                <w:t>Github.com</w:t>
              </w:r>
            </w:hyperlink>
          </w:p>
        </w:tc>
      </w:tr>
      <w:tr w:rsidR="00D831F0" w14:paraId="3A704B41" w14:textId="77777777" w:rsidTr="00D831F0">
        <w:tc>
          <w:tcPr>
            <w:tcW w:w="1884" w:type="dxa"/>
          </w:tcPr>
          <w:p w14:paraId="2BEC3E8C" w14:textId="29A2D832" w:rsidR="00D831F0" w:rsidRDefault="00D831F0" w:rsidP="00DD0F01">
            <w:r>
              <w:t>Moritz</w:t>
            </w:r>
          </w:p>
        </w:tc>
        <w:tc>
          <w:tcPr>
            <w:tcW w:w="2177" w:type="dxa"/>
          </w:tcPr>
          <w:p w14:paraId="591B93B9" w14:textId="7E21AC26" w:rsidR="00F914FB" w:rsidRDefault="007714C7" w:rsidP="00F914FB">
            <w:r w:rsidRPr="007714C7">
              <w:t>Add Values of Size</w:t>
            </w:r>
          </w:p>
          <w:p w14:paraId="212843D9" w14:textId="57F7D10C" w:rsidR="00D831F0" w:rsidRDefault="007714C7" w:rsidP="00F914FB">
            <w:r w:rsidRPr="007714C7">
              <w:t>to Animal in Insert</w:t>
            </w:r>
          </w:p>
        </w:tc>
        <w:tc>
          <w:tcPr>
            <w:tcW w:w="2309" w:type="dxa"/>
          </w:tcPr>
          <w:p w14:paraId="20BF9E25" w14:textId="7B479A67" w:rsidR="00D831F0" w:rsidRDefault="007714C7" w:rsidP="00DD0F01">
            <w:r>
              <w:t>07.07.2022</w:t>
            </w:r>
          </w:p>
        </w:tc>
        <w:tc>
          <w:tcPr>
            <w:tcW w:w="1400" w:type="dxa"/>
          </w:tcPr>
          <w:p w14:paraId="474DC683" w14:textId="7DDB6432" w:rsidR="00D831F0" w:rsidRDefault="007714C7" w:rsidP="00DD0F01">
            <w:r>
              <w:t>15min</w:t>
            </w:r>
          </w:p>
        </w:tc>
        <w:tc>
          <w:tcPr>
            <w:tcW w:w="1857" w:type="dxa"/>
          </w:tcPr>
          <w:p w14:paraId="7222C1C3" w14:textId="0178C401" w:rsidR="00D831F0" w:rsidRDefault="00597032" w:rsidP="00DD0F01">
            <w:hyperlink r:id="rId19" w:history="1">
              <w:r w:rsidRPr="00597032">
                <w:rPr>
                  <w:rStyle w:val="Hyperlink"/>
                </w:rPr>
                <w:t>Github.com</w:t>
              </w:r>
            </w:hyperlink>
          </w:p>
        </w:tc>
      </w:tr>
    </w:tbl>
    <w:p w14:paraId="1FE51410" w14:textId="77777777" w:rsidR="00DD0F01" w:rsidRPr="00DD0F01" w:rsidRDefault="00DD0F01" w:rsidP="00DD0F01"/>
    <w:sectPr w:rsidR="00DD0F01" w:rsidRPr="00DD0F01" w:rsidSect="00763213">
      <w:headerReference w:type="default" r:id="rId20"/>
      <w:footerReference w:type="default" r:id="rId21"/>
      <w:pgSz w:w="11906" w:h="16838" w:code="9"/>
      <w:pgMar w:top="1134" w:right="851" w:bottom="680" w:left="1418" w:header="397" w:footer="39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8D7C" w14:textId="77777777" w:rsidR="0022390D" w:rsidRDefault="0022390D" w:rsidP="00694215">
      <w:r>
        <w:separator/>
      </w:r>
    </w:p>
  </w:endnote>
  <w:endnote w:type="continuationSeparator" w:id="0">
    <w:p w14:paraId="678D336D" w14:textId="77777777" w:rsidR="0022390D" w:rsidRDefault="0022390D" w:rsidP="0069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76798" w14:textId="5744DB36" w:rsidR="00694215" w:rsidRPr="00407D5C" w:rsidRDefault="00F6064D" w:rsidP="009A2C73">
    <w:pPr>
      <w:pStyle w:val="Fuzeile"/>
      <w:tabs>
        <w:tab w:val="clear" w:pos="4536"/>
        <w:tab w:val="clear" w:pos="9072"/>
        <w:tab w:val="right" w:pos="9639"/>
      </w:tabs>
    </w:pPr>
    <w:r>
      <w:rPr>
        <w:szCs w:val="16"/>
      </w:rPr>
      <w:fldChar w:fldCharType="begin"/>
    </w:r>
    <w:r>
      <w:rPr>
        <w:szCs w:val="16"/>
      </w:rPr>
      <w:instrText xml:space="preserve"> SAVEDATE  \@ "dd.MM.yyyy"  \* MERGEFORMAT </w:instrText>
    </w:r>
    <w:r>
      <w:rPr>
        <w:szCs w:val="16"/>
      </w:rPr>
      <w:fldChar w:fldCharType="separate"/>
    </w:r>
    <w:r w:rsidR="00DD0F01">
      <w:rPr>
        <w:noProof/>
        <w:szCs w:val="16"/>
      </w:rPr>
      <w:t>25.05.2022</w:t>
    </w:r>
    <w:r>
      <w:rPr>
        <w:szCs w:val="16"/>
      </w:rPr>
      <w:fldChar w:fldCharType="end"/>
    </w:r>
    <w:r w:rsidR="007B53D1" w:rsidRPr="00407D5C">
      <w:rPr>
        <w:szCs w:val="16"/>
      </w:rPr>
      <w:t xml:space="preserve">, </w:t>
    </w:r>
    <w:r w:rsidR="00812768">
      <w:t>INF19al</w:t>
    </w:r>
    <w:r w:rsidR="00D97CD3">
      <w:t xml:space="preserve">, </w:t>
    </w:r>
    <w:r w:rsidR="00812768">
      <w:t>Bachmann Erin</w:t>
    </w:r>
    <w:r w:rsidR="00D97CD3">
      <w:rPr>
        <w:szCs w:val="16"/>
      </w:rPr>
      <w:t xml:space="preserve"> &amp; </w:t>
    </w:r>
    <w:r w:rsidR="00812768">
      <w:rPr>
        <w:szCs w:val="16"/>
      </w:rPr>
      <w:t>Wicki Moritz</w:t>
    </w:r>
    <w:r w:rsidR="00694215" w:rsidRPr="00407D5C">
      <w:tab/>
      <w:t xml:space="preserve">Seite </w:t>
    </w:r>
    <w:r w:rsidR="00F160FE" w:rsidRPr="00407D5C">
      <w:fldChar w:fldCharType="begin"/>
    </w:r>
    <w:r w:rsidR="00F54048" w:rsidRPr="00407D5C">
      <w:instrText>PAGE</w:instrText>
    </w:r>
    <w:r w:rsidR="00F160FE" w:rsidRPr="00407D5C">
      <w:fldChar w:fldCharType="separate"/>
    </w:r>
    <w:r>
      <w:rPr>
        <w:noProof/>
      </w:rPr>
      <w:t>1</w:t>
    </w:r>
    <w:r w:rsidR="00F160FE" w:rsidRPr="00407D5C">
      <w:fldChar w:fldCharType="end"/>
    </w:r>
    <w:r w:rsidR="00694215" w:rsidRPr="00407D5C">
      <w:t xml:space="preserve"> von </w:t>
    </w:r>
    <w:r w:rsidR="00F160FE" w:rsidRPr="00407D5C">
      <w:fldChar w:fldCharType="begin"/>
    </w:r>
    <w:r w:rsidR="00F54048" w:rsidRPr="00407D5C">
      <w:instrText>NUMPAGES</w:instrText>
    </w:r>
    <w:r w:rsidR="00F160FE" w:rsidRPr="00407D5C">
      <w:fldChar w:fldCharType="separate"/>
    </w:r>
    <w:r>
      <w:rPr>
        <w:noProof/>
      </w:rPr>
      <w:t>1</w:t>
    </w:r>
    <w:r w:rsidR="00F160FE" w:rsidRPr="00407D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7E75" w14:textId="77777777" w:rsidR="0022390D" w:rsidRDefault="0022390D" w:rsidP="00694215">
      <w:r>
        <w:separator/>
      </w:r>
    </w:p>
  </w:footnote>
  <w:footnote w:type="continuationSeparator" w:id="0">
    <w:p w14:paraId="6586C5D1" w14:textId="77777777" w:rsidR="0022390D" w:rsidRDefault="0022390D" w:rsidP="0069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67FC" w14:textId="77777777"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 xml:space="preserve">Modul </w:t>
    </w:r>
    <w:r w:rsidR="00401AB3">
      <w:rPr>
        <w:rFonts w:ascii="Arial Black" w:hAnsi="Arial Black"/>
        <w:sz w:val="16"/>
      </w:rPr>
      <w:t>153</w:t>
    </w:r>
    <w:r>
      <w:rPr>
        <w:rFonts w:ascii="Arial Black" w:hAnsi="Arial Black"/>
        <w:sz w:val="16"/>
      </w:rPr>
      <w:tab/>
      <w:t>Fachbereich</w:t>
    </w:r>
  </w:p>
  <w:p w14:paraId="3972F475" w14:textId="77777777"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0A18F20A" w14:textId="77777777" w:rsidR="007023D4" w:rsidRPr="007023D4" w:rsidRDefault="007023D4" w:rsidP="007023D4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A6611"/>
    <w:multiLevelType w:val="hybridMultilevel"/>
    <w:tmpl w:val="E2C42A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D3B1A"/>
    <w:multiLevelType w:val="hybridMultilevel"/>
    <w:tmpl w:val="F5627A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3D"/>
    <w:rsid w:val="00012980"/>
    <w:rsid w:val="00033B8B"/>
    <w:rsid w:val="0005467D"/>
    <w:rsid w:val="000C49C5"/>
    <w:rsid w:val="000C4E3D"/>
    <w:rsid w:val="000F397F"/>
    <w:rsid w:val="001B446C"/>
    <w:rsid w:val="001E6EFE"/>
    <w:rsid w:val="0022390D"/>
    <w:rsid w:val="00250577"/>
    <w:rsid w:val="00261758"/>
    <w:rsid w:val="002656FA"/>
    <w:rsid w:val="002D1B68"/>
    <w:rsid w:val="002F2E68"/>
    <w:rsid w:val="0030309D"/>
    <w:rsid w:val="00360665"/>
    <w:rsid w:val="00360A69"/>
    <w:rsid w:val="00392435"/>
    <w:rsid w:val="00396D0B"/>
    <w:rsid w:val="003B0A03"/>
    <w:rsid w:val="00401AB3"/>
    <w:rsid w:val="00407D5C"/>
    <w:rsid w:val="004736BA"/>
    <w:rsid w:val="004F5F7D"/>
    <w:rsid w:val="00577052"/>
    <w:rsid w:val="00597032"/>
    <w:rsid w:val="005F0C70"/>
    <w:rsid w:val="0062059A"/>
    <w:rsid w:val="00626712"/>
    <w:rsid w:val="00626C67"/>
    <w:rsid w:val="00644DC9"/>
    <w:rsid w:val="00667FF0"/>
    <w:rsid w:val="0067149B"/>
    <w:rsid w:val="00694215"/>
    <w:rsid w:val="006A2C82"/>
    <w:rsid w:val="007023D4"/>
    <w:rsid w:val="007169B3"/>
    <w:rsid w:val="0074506B"/>
    <w:rsid w:val="00763213"/>
    <w:rsid w:val="007714C7"/>
    <w:rsid w:val="00795913"/>
    <w:rsid w:val="007B4FD7"/>
    <w:rsid w:val="007B53D1"/>
    <w:rsid w:val="00812768"/>
    <w:rsid w:val="0083353A"/>
    <w:rsid w:val="008339D0"/>
    <w:rsid w:val="00860D8C"/>
    <w:rsid w:val="00870AF3"/>
    <w:rsid w:val="008D0754"/>
    <w:rsid w:val="00931BDB"/>
    <w:rsid w:val="00942C86"/>
    <w:rsid w:val="00944823"/>
    <w:rsid w:val="009518F2"/>
    <w:rsid w:val="009A2C73"/>
    <w:rsid w:val="009C6593"/>
    <w:rsid w:val="00A16106"/>
    <w:rsid w:val="00A65BED"/>
    <w:rsid w:val="00A75FC6"/>
    <w:rsid w:val="00AC551C"/>
    <w:rsid w:val="00C20A3C"/>
    <w:rsid w:val="00C50CD5"/>
    <w:rsid w:val="00CB4F8C"/>
    <w:rsid w:val="00D35F06"/>
    <w:rsid w:val="00D51A22"/>
    <w:rsid w:val="00D52E82"/>
    <w:rsid w:val="00D74B68"/>
    <w:rsid w:val="00D831F0"/>
    <w:rsid w:val="00D950EC"/>
    <w:rsid w:val="00D97CD3"/>
    <w:rsid w:val="00DD0F01"/>
    <w:rsid w:val="00DD5C50"/>
    <w:rsid w:val="00E13B32"/>
    <w:rsid w:val="00E65378"/>
    <w:rsid w:val="00E86F4B"/>
    <w:rsid w:val="00EA38F7"/>
    <w:rsid w:val="00EE166A"/>
    <w:rsid w:val="00F160FE"/>
    <w:rsid w:val="00F20D30"/>
    <w:rsid w:val="00F23C6C"/>
    <w:rsid w:val="00F54048"/>
    <w:rsid w:val="00F6064D"/>
    <w:rsid w:val="00F9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EA727"/>
  <w15:docId w15:val="{0AD2AAFD-282E-48DB-B504-FD0EAEB6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4215"/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2C86"/>
    <w:pPr>
      <w:keepNext/>
      <w:keepLines/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2C86"/>
    <w:pPr>
      <w:keepNext/>
      <w:keepLines/>
      <w:spacing w:before="200"/>
      <w:outlineLvl w:val="1"/>
    </w:pPr>
    <w:rPr>
      <w:rFonts w:eastAsia="Times New Roman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4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94215"/>
  </w:style>
  <w:style w:type="paragraph" w:styleId="Fuzeile">
    <w:name w:val="footer"/>
    <w:basedOn w:val="Standard"/>
    <w:link w:val="FuzeileZchn"/>
    <w:uiPriority w:val="99"/>
    <w:unhideWhenUsed/>
    <w:rsid w:val="00860D8C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60D8C"/>
    <w:rPr>
      <w:rFonts w:ascii="Arial" w:hAnsi="Arial"/>
      <w:sz w:val="16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21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21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2C86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2C86"/>
    <w:rPr>
      <w:rFonts w:ascii="Arial" w:eastAsia="Times New Roman" w:hAnsi="Arial" w:cs="Times New Roman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D5C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7632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321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KeinLeerraum">
    <w:name w:val="No Spacing"/>
    <w:link w:val="KeinLeerraumZchn"/>
    <w:uiPriority w:val="1"/>
    <w:qFormat/>
    <w:rsid w:val="00763213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63213"/>
    <w:rPr>
      <w:rFonts w:asciiTheme="minorHAnsi" w:eastAsiaTheme="minorEastAsia" w:hAnsiTheme="minorHAnsi" w:cstheme="minorBidi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BDB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de-CH"/>
    </w:rPr>
  </w:style>
  <w:style w:type="paragraph" w:styleId="Listenabsatz">
    <w:name w:val="List Paragraph"/>
    <w:basedOn w:val="Standard"/>
    <w:uiPriority w:val="34"/>
    <w:qFormat/>
    <w:rsid w:val="001B446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77052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77052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83353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riN-B/M153-Zoo/commit/fe0a77cfcc0c2bd3067c5b3dc29e6aa5c94b5549" TargetMode="External"/><Relationship Id="rId18" Type="http://schemas.openxmlformats.org/officeDocument/2006/relationships/hyperlink" Target="https://github.com/EriN-B/M153-Zoo/commit/4a838dfb383a6db6344ca8845216dad2c7414011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s://github.com/EriN-B/M153-Zoo/commit/a0cc1f9aea275b39e2823033b8775764bca86ce0" TargetMode="External"/><Relationship Id="rId17" Type="http://schemas.openxmlformats.org/officeDocument/2006/relationships/hyperlink" Target="https://github.com/EriN-B/M153-Zoo/commit/deb40adfcccad076be257c8733b91fd13c4d5ab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riN-B/M153-Zoo/commit/953dff6bbd09d18afa766be3633d5ab1bb47e13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EriN-B/M153-Zoo/commit/e5de12fe73670c4aba02547d911e9503ff580e28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yperlink" Target="https://github.com/EriN-B/M153-Zoo/commit/482d421e24351db55bd3f0d886fe9fc059eee82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riN-B/M153-Zoo/commit/c938da068dd840a47afae576bb60da1b0e68027f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Projects\M153-Zoo\Documentation\M153_Projek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10" ma:contentTypeDescription="Ein neues Dokument erstellen." ma:contentTypeScope="" ma:versionID="c3ce1981ed258313f2a74b97ee21843e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3f792b9b74c6f308bc86fa0b6ea9957c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55073-F3EF-4647-930A-823C54758F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F02603-5A61-4BA5-AADB-C119E7D9521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5617C8D-C96D-4E2C-A129-655F84919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cfee69-b4ac-4b5d-83f2-0a57e22c9a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F6F6F2E-1938-4EC3-B55A-AF6417F1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M153_Projekt.dotx</Template>
  <TotalTime>0</TotalTime>
  <Pages>5</Pages>
  <Words>505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Modul-153</vt:lpstr>
    </vt:vector>
  </TitlesOfParts>
  <Company>BBZS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Modul-153</dc:title>
  <dc:subject>Dokumentation Projekt «zoo»</dc:subject>
  <dc:creator>Bachmann Erin &amp; Wicki MOritz</dc:creator>
  <cp:keywords/>
  <dc:description/>
  <cp:lastModifiedBy>Erin</cp:lastModifiedBy>
  <cp:revision>23</cp:revision>
  <dcterms:created xsi:type="dcterms:W3CDTF">2022-05-25T11:49:00Z</dcterms:created>
  <dcterms:modified xsi:type="dcterms:W3CDTF">2022-06-07T17:49:00Z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